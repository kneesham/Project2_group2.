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A7820" w14:textId="13DDB839" w:rsidR="00E81978" w:rsidRPr="00901408" w:rsidRDefault="008804E0">
      <w:pPr>
        <w:pStyle w:val="Title"/>
        <w:rPr>
          <w:rFonts w:asciiTheme="minorHAnsi" w:eastAsiaTheme="minorEastAsia" w:hAnsiTheme="minorHAnsi" w:cstheme="minorBidi"/>
          <w:b/>
        </w:rPr>
      </w:pPr>
      <w:sdt>
        <w:sdtPr>
          <w:rPr>
            <w:rFonts w:asciiTheme="minorHAnsi" w:eastAsiaTheme="minorEastAsia" w:hAnsiTheme="minorHAnsi" w:cstheme="minorBidi"/>
            <w:b/>
          </w:rPr>
          <w:alias w:val="Title:"/>
          <w:tag w:val="Title:"/>
          <w:id w:val="726351117"/>
          <w:placeholder>
            <w:docPart w:val="7340B8CF7C03EE4680AB2189899E2D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01408" w:rsidRPr="00901408">
            <w:rPr>
              <w:rFonts w:asciiTheme="minorHAnsi" w:eastAsiaTheme="minorEastAsia" w:hAnsiTheme="minorHAnsi" w:cstheme="minorBidi"/>
              <w:b/>
            </w:rPr>
            <w:t xml:space="preserve">MO </w:t>
          </w:r>
          <w:proofErr w:type="spellStart"/>
          <w:r w:rsidR="00901408" w:rsidRPr="00901408">
            <w:rPr>
              <w:rFonts w:asciiTheme="minorHAnsi" w:eastAsiaTheme="minorEastAsia" w:hAnsiTheme="minorHAnsi" w:cstheme="minorBidi"/>
              <w:b/>
            </w:rPr>
            <w:t>Racin</w:t>
          </w:r>
          <w:proofErr w:type="spellEnd"/>
          <w:r w:rsidR="00901408" w:rsidRPr="00901408">
            <w:rPr>
              <w:rFonts w:asciiTheme="minorHAnsi" w:eastAsiaTheme="minorEastAsia" w:hAnsiTheme="minorHAnsi" w:cstheme="minorBidi"/>
              <w:b/>
            </w:rPr>
            <w:t>’</w:t>
          </w:r>
        </w:sdtContent>
      </w:sdt>
    </w:p>
    <w:p w14:paraId="7FFF34D8" w14:textId="77777777" w:rsidR="00B823AA" w:rsidRDefault="0013064C" w:rsidP="00B823AA">
      <w:pPr>
        <w:pStyle w:val="Title2"/>
      </w:pPr>
      <w:r w:rsidRPr="008945D3">
        <w:rPr>
          <w:b/>
        </w:rPr>
        <w:t>Name</w:t>
      </w:r>
      <w:r>
        <w:t xml:space="preserve">: Theodore Nesham </w:t>
      </w:r>
      <w:r w:rsidRPr="008945D3">
        <w:rPr>
          <w:b/>
        </w:rPr>
        <w:t>Email</w:t>
      </w:r>
      <w:r>
        <w:t>: Tjndf6@mail.umsl.edu</w:t>
      </w:r>
    </w:p>
    <w:p w14:paraId="7C9B3EC5" w14:textId="590A0CE4" w:rsidR="0013064C" w:rsidRDefault="0013064C" w:rsidP="00B823AA">
      <w:pPr>
        <w:pStyle w:val="Title2"/>
      </w:pPr>
      <w:r w:rsidRPr="008945D3">
        <w:rPr>
          <w:b/>
        </w:rPr>
        <w:t>Name</w:t>
      </w:r>
      <w:r>
        <w:t xml:space="preserve">: Zachary </w:t>
      </w:r>
      <w:proofErr w:type="spellStart"/>
      <w:r>
        <w:t>Mirowitz</w:t>
      </w:r>
      <w:proofErr w:type="spellEnd"/>
      <w:r>
        <w:t xml:space="preserve"> </w:t>
      </w:r>
      <w:r w:rsidRPr="008945D3">
        <w:rPr>
          <w:b/>
        </w:rPr>
        <w:t>Email</w:t>
      </w:r>
      <w:r>
        <w:t xml:space="preserve">: </w:t>
      </w:r>
      <w:r w:rsidRPr="008945D3">
        <w:t>Zmhw9@mail.umsl.edu</w:t>
      </w:r>
    </w:p>
    <w:p w14:paraId="68882B7C" w14:textId="42215D49" w:rsidR="00F30719" w:rsidRDefault="008945D3" w:rsidP="008945D3">
      <w:pPr>
        <w:pStyle w:val="Title2"/>
        <w:ind w:left="1440"/>
        <w:jc w:val="left"/>
      </w:pPr>
      <w:r>
        <w:rPr>
          <w:b/>
        </w:rPr>
        <w:t xml:space="preserve">       </w:t>
      </w:r>
      <w:r w:rsidR="00C80590" w:rsidRPr="008945D3">
        <w:rPr>
          <w:b/>
        </w:rPr>
        <w:t>Name</w:t>
      </w:r>
      <w:r w:rsidR="00C80590">
        <w:t xml:space="preserve">: Yang Pan </w:t>
      </w:r>
      <w:r w:rsidR="00C80590" w:rsidRPr="008945D3">
        <w:rPr>
          <w:b/>
        </w:rPr>
        <w:t>Email</w:t>
      </w:r>
      <w:r w:rsidR="00C80590">
        <w:t xml:space="preserve">: </w:t>
      </w:r>
      <w:r w:rsidR="00C80590" w:rsidRPr="008945D3">
        <w:t>yp3z9@mail.umsl.e</w:t>
      </w:r>
      <w:r w:rsidR="00C80590" w:rsidRPr="008945D3">
        <w:t>d</w:t>
      </w:r>
      <w:r w:rsidR="00C80590" w:rsidRPr="008945D3">
        <w:t>u</w:t>
      </w:r>
    </w:p>
    <w:p w14:paraId="7FFE3F8C" w14:textId="77777777" w:rsidR="00C80590" w:rsidRDefault="00C80590" w:rsidP="00B823AA">
      <w:pPr>
        <w:pStyle w:val="Title2"/>
      </w:pPr>
    </w:p>
    <w:p w14:paraId="57D8E82D" w14:textId="77777777" w:rsidR="0013064C" w:rsidRDefault="0013064C" w:rsidP="00B823AA">
      <w:pPr>
        <w:pStyle w:val="Title2"/>
      </w:pPr>
    </w:p>
    <w:p w14:paraId="374FEC2D" w14:textId="6A9F9ACF" w:rsidR="00E81978" w:rsidRPr="00901408" w:rsidRDefault="008945D3" w:rsidP="00B823AA">
      <w:pPr>
        <w:pStyle w:val="Title2"/>
        <w:rPr>
          <w:u w:val="single"/>
        </w:rPr>
      </w:pPr>
      <w:r w:rsidRPr="00901408">
        <w:rPr>
          <w:u w:val="single"/>
        </w:rPr>
        <w:t>The University of Missouri-St-Louis</w:t>
      </w:r>
    </w:p>
    <w:p w14:paraId="5BE13111" w14:textId="49628D94" w:rsidR="00E81978" w:rsidRDefault="00E81978" w:rsidP="00B823AA">
      <w:pPr>
        <w:pStyle w:val="Title2"/>
      </w:pPr>
    </w:p>
    <w:p w14:paraId="69243CFA" w14:textId="46B403F4" w:rsidR="00E81978" w:rsidRDefault="00E81978" w:rsidP="003410CD">
      <w:pPr>
        <w:pStyle w:val="SectionTitle"/>
        <w:jc w:val="left"/>
      </w:pPr>
    </w:p>
    <w:p w14:paraId="39798CDE" w14:textId="77777777" w:rsidR="003410CD" w:rsidRDefault="00F30719" w:rsidP="00025E1A">
      <w:pPr>
        <w:ind w:firstLine="0"/>
        <w:jc w:val="center"/>
      </w:pPr>
      <w:r w:rsidRPr="00025E1A">
        <w:rPr>
          <w:u w:val="single"/>
        </w:rPr>
        <w:t>Narrative</w:t>
      </w:r>
      <w:r>
        <w:t>:</w:t>
      </w:r>
    </w:p>
    <w:p w14:paraId="0B7B927A" w14:textId="235BE7E1" w:rsidR="00E81978" w:rsidRDefault="00F30719" w:rsidP="003410CD">
      <w:pPr>
        <w:ind w:firstLine="0"/>
      </w:pPr>
      <w:r>
        <w:t xml:space="preserve">We want to create a racing website where a user can find upcoming races that fit their needs. The website will display race results of recently completed races and view the race results and where they ranked. </w:t>
      </w:r>
    </w:p>
    <w:p w14:paraId="3FD51F50" w14:textId="77777777" w:rsidR="003410CD" w:rsidRPr="00025E1A" w:rsidRDefault="00772086" w:rsidP="003410CD">
      <w:pPr>
        <w:ind w:firstLine="0"/>
        <w:jc w:val="center"/>
        <w:rPr>
          <w:u w:val="single"/>
        </w:rPr>
      </w:pPr>
      <w:r w:rsidRPr="00025E1A">
        <w:rPr>
          <w:u w:val="single"/>
        </w:rPr>
        <w:t>Identification of the data needs:</w:t>
      </w:r>
    </w:p>
    <w:p w14:paraId="7403A768" w14:textId="6E1F151B" w:rsidR="00772086" w:rsidRDefault="00772086" w:rsidP="00772086">
      <w:pPr>
        <w:ind w:firstLine="0"/>
      </w:pPr>
      <w:r>
        <w:t xml:space="preserve"> </w:t>
      </w:r>
      <w:r w:rsidR="003410CD">
        <w:t>Race data will be entered manually from event sites from Missouri race websites.</w:t>
      </w:r>
    </w:p>
    <w:p w14:paraId="163946E7" w14:textId="77777777" w:rsidR="003410CD" w:rsidRDefault="003410CD" w:rsidP="00772086">
      <w:pPr>
        <w:ind w:firstLine="0"/>
      </w:pPr>
    </w:p>
    <w:p w14:paraId="086A3544" w14:textId="20AFA27E" w:rsidR="00123511" w:rsidRPr="00025E1A" w:rsidRDefault="003410CD" w:rsidP="00025E1A">
      <w:pPr>
        <w:ind w:firstLine="0"/>
        <w:jc w:val="center"/>
        <w:rPr>
          <w:u w:val="single"/>
        </w:rPr>
      </w:pPr>
      <w:r w:rsidRPr="00025E1A">
        <w:rPr>
          <w:u w:val="single"/>
        </w:rPr>
        <w:t>List of proposed entities and relationships</w:t>
      </w:r>
    </w:p>
    <w:p w14:paraId="0D693CF2" w14:textId="1953B981" w:rsidR="003410CD" w:rsidRDefault="003410CD" w:rsidP="00061EEF">
      <w:pPr>
        <w:ind w:firstLine="0"/>
      </w:pPr>
      <w:r>
        <w:t>Entities:</w:t>
      </w:r>
    </w:p>
    <w:p w14:paraId="3C003612" w14:textId="3507495A" w:rsidR="003410CD" w:rsidRDefault="003410CD" w:rsidP="00061EEF">
      <w:pPr>
        <w:pStyle w:val="ListParagraph"/>
        <w:numPr>
          <w:ilvl w:val="0"/>
          <w:numId w:val="16"/>
        </w:numPr>
      </w:pPr>
      <w:r>
        <w:t>Users</w:t>
      </w:r>
    </w:p>
    <w:p w14:paraId="7395D709" w14:textId="6B1A3F62" w:rsidR="003410CD" w:rsidRDefault="003410CD" w:rsidP="00061EEF">
      <w:pPr>
        <w:pStyle w:val="ListParagraph"/>
        <w:numPr>
          <w:ilvl w:val="1"/>
          <w:numId w:val="16"/>
        </w:numPr>
      </w:pPr>
      <w:r w:rsidRPr="00061EEF">
        <w:t>Attributes</w:t>
      </w:r>
      <w:r>
        <w:t xml:space="preserve">: name, id, city, </w:t>
      </w:r>
      <w:proofErr w:type="spellStart"/>
      <w:r>
        <w:t>num_completed</w:t>
      </w:r>
      <w:r>
        <w:t>_races</w:t>
      </w:r>
      <w:proofErr w:type="spellEnd"/>
      <w:r w:rsidR="00061EEF">
        <w:t xml:space="preserve">, </w:t>
      </w:r>
      <w:r>
        <w:t>age</w:t>
      </w:r>
      <w:r w:rsidR="00901408">
        <w:t>.</w:t>
      </w:r>
    </w:p>
    <w:p w14:paraId="7D009D9F" w14:textId="2EFFF68E" w:rsidR="003410CD" w:rsidRDefault="003410CD" w:rsidP="00061EEF">
      <w:pPr>
        <w:pStyle w:val="ListParagraph"/>
        <w:numPr>
          <w:ilvl w:val="0"/>
          <w:numId w:val="16"/>
        </w:numPr>
      </w:pPr>
      <w:r>
        <w:t>Events</w:t>
      </w:r>
    </w:p>
    <w:p w14:paraId="4EAABEAA" w14:textId="078F6EF7" w:rsidR="008A438A" w:rsidRDefault="008A438A" w:rsidP="00061EEF">
      <w:pPr>
        <w:pStyle w:val="ListParagraph"/>
        <w:numPr>
          <w:ilvl w:val="1"/>
          <w:numId w:val="16"/>
        </w:numPr>
      </w:pPr>
      <w:r>
        <w:t xml:space="preserve">Attributes: </w:t>
      </w:r>
      <w:proofErr w:type="spellStart"/>
      <w:r w:rsidR="00560305">
        <w:t>Event_id</w:t>
      </w:r>
      <w:proofErr w:type="spellEnd"/>
      <w:r w:rsidR="00560305">
        <w:t xml:space="preserve">, </w:t>
      </w:r>
      <w:proofErr w:type="spellStart"/>
      <w:r>
        <w:t>Race_name</w:t>
      </w:r>
      <w:proofErr w:type="spellEnd"/>
      <w:r>
        <w:t xml:space="preserve">, date, </w:t>
      </w:r>
      <w:proofErr w:type="spellStart"/>
      <w:r>
        <w:t>type_of_race</w:t>
      </w:r>
      <w:proofErr w:type="spellEnd"/>
      <w:r>
        <w:t>, distance and location</w:t>
      </w:r>
      <w:r w:rsidR="00901408">
        <w:t>.</w:t>
      </w:r>
    </w:p>
    <w:p w14:paraId="2B31C283" w14:textId="6E30AA99" w:rsidR="003410CD" w:rsidRDefault="003410CD" w:rsidP="00061EEF">
      <w:pPr>
        <w:pStyle w:val="ListParagraph"/>
        <w:numPr>
          <w:ilvl w:val="0"/>
          <w:numId w:val="16"/>
        </w:numPr>
      </w:pPr>
      <w:proofErr w:type="spellStart"/>
      <w:r>
        <w:t>Race_results</w:t>
      </w:r>
      <w:proofErr w:type="spellEnd"/>
    </w:p>
    <w:p w14:paraId="510A52B7" w14:textId="3F546A9A" w:rsidR="003D178A" w:rsidRDefault="003D178A" w:rsidP="00061EEF">
      <w:pPr>
        <w:pStyle w:val="ListParagraph"/>
        <w:numPr>
          <w:ilvl w:val="1"/>
          <w:numId w:val="16"/>
        </w:numPr>
      </w:pPr>
      <w:r>
        <w:t xml:space="preserve">Attributes: </w:t>
      </w:r>
      <w:proofErr w:type="spellStart"/>
      <w:r>
        <w:t>name_of_event</w:t>
      </w:r>
      <w:proofErr w:type="spellEnd"/>
      <w:r w:rsidR="001101C7">
        <w:t xml:space="preserve">, </w:t>
      </w:r>
      <w:proofErr w:type="spellStart"/>
      <w:r w:rsidR="001101C7">
        <w:t>user_name</w:t>
      </w:r>
      <w:proofErr w:type="spellEnd"/>
      <w:r w:rsidR="001101C7">
        <w:t xml:space="preserve">, </w:t>
      </w:r>
      <w:proofErr w:type="spellStart"/>
      <w:r w:rsidR="001101C7">
        <w:t>finishing_time</w:t>
      </w:r>
      <w:proofErr w:type="spellEnd"/>
      <w:r w:rsidR="001101C7">
        <w:t>,</w:t>
      </w:r>
      <w:r>
        <w:t xml:space="preserve"> </w:t>
      </w:r>
      <w:bookmarkStart w:id="0" w:name="_GoBack"/>
      <w:bookmarkEnd w:id="0"/>
      <w:r>
        <w:t>placement, age.</w:t>
      </w:r>
    </w:p>
    <w:p w14:paraId="5D82D12E" w14:textId="084380C4" w:rsidR="00025E1A" w:rsidRDefault="00025E1A" w:rsidP="00025E1A">
      <w:pPr>
        <w:ind w:firstLine="0"/>
      </w:pPr>
      <w:r>
        <w:t>Relationships:</w:t>
      </w:r>
    </w:p>
    <w:p w14:paraId="2CA26CB2" w14:textId="13378E1E" w:rsidR="003410CD" w:rsidRDefault="003410CD" w:rsidP="00061EEF">
      <w:pPr>
        <w:pStyle w:val="ListParagraph"/>
        <w:numPr>
          <w:ilvl w:val="0"/>
          <w:numId w:val="16"/>
        </w:numPr>
      </w:pPr>
      <w:r>
        <w:t>Competes</w:t>
      </w:r>
    </w:p>
    <w:p w14:paraId="613BA607" w14:textId="1C2E32FD" w:rsidR="003D178A" w:rsidRDefault="00061EEF" w:rsidP="00061EEF">
      <w:pPr>
        <w:pStyle w:val="ListParagraph"/>
        <w:numPr>
          <w:ilvl w:val="1"/>
          <w:numId w:val="16"/>
        </w:numPr>
      </w:pPr>
      <w:r>
        <w:t>Attributes:</w:t>
      </w:r>
      <w:r w:rsidR="003D178A">
        <w:t xml:space="preserve"> </w:t>
      </w:r>
      <w:proofErr w:type="spellStart"/>
      <w:r w:rsidR="003D178A">
        <w:t>User_id</w:t>
      </w:r>
      <w:proofErr w:type="spellEnd"/>
      <w:r w:rsidR="003D178A">
        <w:t xml:space="preserve">, </w:t>
      </w:r>
      <w:proofErr w:type="spellStart"/>
      <w:r w:rsidR="003D178A">
        <w:t>Event_id</w:t>
      </w:r>
      <w:proofErr w:type="spellEnd"/>
    </w:p>
    <w:p w14:paraId="5C0DA9CA" w14:textId="08DF0C33" w:rsidR="003410CD" w:rsidRDefault="003410CD" w:rsidP="00061EEF">
      <w:pPr>
        <w:pStyle w:val="ListParagraph"/>
        <w:numPr>
          <w:ilvl w:val="0"/>
          <w:numId w:val="16"/>
        </w:numPr>
      </w:pPr>
      <w:r>
        <w:t>Placed</w:t>
      </w:r>
    </w:p>
    <w:p w14:paraId="03C13E56" w14:textId="0874D8B8" w:rsidR="00560305" w:rsidRPr="00061EEF" w:rsidRDefault="00061EEF" w:rsidP="00061EEF">
      <w:pPr>
        <w:pStyle w:val="ListParagraph"/>
        <w:numPr>
          <w:ilvl w:val="1"/>
          <w:numId w:val="16"/>
        </w:numPr>
      </w:pPr>
      <w:r>
        <w:t xml:space="preserve">Attributes: </w:t>
      </w:r>
      <w:proofErr w:type="spellStart"/>
      <w:r w:rsidR="00560305">
        <w:t>Event_id</w:t>
      </w:r>
      <w:proofErr w:type="spellEnd"/>
      <w:r w:rsidR="00560305">
        <w:t xml:space="preserve">, </w:t>
      </w:r>
      <w:proofErr w:type="spellStart"/>
      <w:r w:rsidRPr="00061EEF">
        <w:t>Event_</w:t>
      </w:r>
      <w:r w:rsidR="0066721C" w:rsidRPr="00061EEF">
        <w:rPr>
          <w:iCs/>
        </w:rPr>
        <w:t>name</w:t>
      </w:r>
      <w:proofErr w:type="spellEnd"/>
      <w:r w:rsidR="0066721C" w:rsidRPr="00061EEF">
        <w:rPr>
          <w:iCs/>
        </w:rPr>
        <w:t xml:space="preserve">, </w:t>
      </w:r>
      <w:proofErr w:type="spellStart"/>
      <w:r w:rsidR="0066721C" w:rsidRPr="00061EEF">
        <w:rPr>
          <w:iCs/>
        </w:rPr>
        <w:t>User</w:t>
      </w:r>
      <w:r w:rsidR="0066721C" w:rsidRPr="00061EEF">
        <w:t>_name</w:t>
      </w:r>
      <w:proofErr w:type="spellEnd"/>
      <w:r w:rsidR="0066721C" w:rsidRPr="00061EEF">
        <w:t>.</w:t>
      </w:r>
    </w:p>
    <w:p w14:paraId="5553BF4F" w14:textId="6FE3B37A" w:rsidR="003410CD" w:rsidRDefault="003410CD" w:rsidP="00061EEF">
      <w:pPr>
        <w:pStyle w:val="ListParagraph"/>
        <w:numPr>
          <w:ilvl w:val="0"/>
          <w:numId w:val="16"/>
        </w:numPr>
      </w:pPr>
      <w:r>
        <w:t>Views</w:t>
      </w:r>
    </w:p>
    <w:p w14:paraId="1CBFD2EE" w14:textId="2948FF95" w:rsidR="00E81978" w:rsidRDefault="0066721C" w:rsidP="005129AC">
      <w:pPr>
        <w:pStyle w:val="ListParagraph"/>
        <w:numPr>
          <w:ilvl w:val="1"/>
          <w:numId w:val="16"/>
        </w:numPr>
      </w:pPr>
      <w:r>
        <w:t xml:space="preserve">Attributes: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User_id</w:t>
      </w:r>
      <w:proofErr w:type="spellEnd"/>
      <w:r w:rsidR="001101C7">
        <w:t>.</w:t>
      </w:r>
    </w:p>
    <w:sectPr w:rsidR="00E81978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F75D4" w14:textId="77777777" w:rsidR="0080324C" w:rsidRDefault="0080324C">
      <w:pPr>
        <w:spacing w:line="240" w:lineRule="auto"/>
      </w:pPr>
      <w:r>
        <w:separator/>
      </w:r>
    </w:p>
    <w:p w14:paraId="61C81C55" w14:textId="77777777" w:rsidR="0080324C" w:rsidRDefault="0080324C"/>
  </w:endnote>
  <w:endnote w:type="continuationSeparator" w:id="0">
    <w:p w14:paraId="27F1CDF7" w14:textId="77777777" w:rsidR="0080324C" w:rsidRDefault="0080324C">
      <w:pPr>
        <w:spacing w:line="240" w:lineRule="auto"/>
      </w:pPr>
      <w:r>
        <w:continuationSeparator/>
      </w:r>
    </w:p>
    <w:p w14:paraId="0277395A" w14:textId="77777777" w:rsidR="0080324C" w:rsidRDefault="00803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D94EE" w14:textId="77777777" w:rsidR="0080324C" w:rsidRDefault="0080324C">
      <w:pPr>
        <w:spacing w:line="240" w:lineRule="auto"/>
      </w:pPr>
      <w:r>
        <w:separator/>
      </w:r>
    </w:p>
    <w:p w14:paraId="32A75257" w14:textId="77777777" w:rsidR="0080324C" w:rsidRDefault="0080324C"/>
  </w:footnote>
  <w:footnote w:type="continuationSeparator" w:id="0">
    <w:p w14:paraId="46DB97AE" w14:textId="77777777" w:rsidR="0080324C" w:rsidRDefault="0080324C">
      <w:pPr>
        <w:spacing w:line="240" w:lineRule="auto"/>
      </w:pPr>
      <w:r>
        <w:continuationSeparator/>
      </w:r>
    </w:p>
    <w:p w14:paraId="7156C846" w14:textId="77777777" w:rsidR="0080324C" w:rsidRDefault="0080324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F4F5" w14:textId="77777777" w:rsidR="003410CD" w:rsidRDefault="003410CD">
    <w:pPr>
      <w:pStyle w:val="Header"/>
    </w:pPr>
  </w:p>
  <w:p w14:paraId="0042503B" w14:textId="58AAE65D" w:rsidR="00E81978" w:rsidRDefault="00E819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935C4" w14:textId="6EF23908" w:rsidR="00025E1A" w:rsidRDefault="00025E1A">
    <w:pPr>
      <w:pStyle w:val="Header"/>
    </w:pPr>
  </w:p>
  <w:p w14:paraId="7D8B8F38" w14:textId="770C731E" w:rsidR="00E81978" w:rsidRDefault="00E81978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1FF1FDB"/>
    <w:multiLevelType w:val="hybridMultilevel"/>
    <w:tmpl w:val="4D8C61BC"/>
    <w:lvl w:ilvl="0" w:tplc="F0B616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4C"/>
    <w:rsid w:val="00025E1A"/>
    <w:rsid w:val="00061EEF"/>
    <w:rsid w:val="000D3F41"/>
    <w:rsid w:val="001101C7"/>
    <w:rsid w:val="00123511"/>
    <w:rsid w:val="0013064C"/>
    <w:rsid w:val="002543F3"/>
    <w:rsid w:val="003410CD"/>
    <w:rsid w:val="00355DCA"/>
    <w:rsid w:val="003D178A"/>
    <w:rsid w:val="00503A70"/>
    <w:rsid w:val="00551A02"/>
    <w:rsid w:val="005534FA"/>
    <w:rsid w:val="00560305"/>
    <w:rsid w:val="005D3A03"/>
    <w:rsid w:val="0066721C"/>
    <w:rsid w:val="00772086"/>
    <w:rsid w:val="008002C0"/>
    <w:rsid w:val="0080324C"/>
    <w:rsid w:val="00814323"/>
    <w:rsid w:val="008804E0"/>
    <w:rsid w:val="008945D3"/>
    <w:rsid w:val="008A438A"/>
    <w:rsid w:val="008C5323"/>
    <w:rsid w:val="00901408"/>
    <w:rsid w:val="009A6A3B"/>
    <w:rsid w:val="00B823AA"/>
    <w:rsid w:val="00BA45DB"/>
    <w:rsid w:val="00BF4184"/>
    <w:rsid w:val="00C0601E"/>
    <w:rsid w:val="00C15BA1"/>
    <w:rsid w:val="00C31D30"/>
    <w:rsid w:val="00C80590"/>
    <w:rsid w:val="00CD6E39"/>
    <w:rsid w:val="00CF6E91"/>
    <w:rsid w:val="00D85B68"/>
    <w:rsid w:val="00E6004D"/>
    <w:rsid w:val="00E81978"/>
    <w:rsid w:val="00F30719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48F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13064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dnesham/Library/Containers/com.microsoft.Word/Data/Library/Caches/1033/TM03982351/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40B8CF7C03EE4680AB2189899E2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2B20-9A39-3D45-B649-2A89761AEEB8}"/>
      </w:docPartPr>
      <w:docPartBody>
        <w:p w:rsidR="002B50D3" w:rsidRDefault="002B50D3">
          <w:pPr>
            <w:pStyle w:val="7340B8CF7C03EE4680AB2189899E2D0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D3"/>
    <w:rsid w:val="002B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0B8CF7C03EE4680AB2189899E2D01">
    <w:name w:val="7340B8CF7C03EE4680AB2189899E2D01"/>
  </w:style>
  <w:style w:type="paragraph" w:customStyle="1" w:styleId="FBE3DF6BDA468F4C9343B176F9F05AB0">
    <w:name w:val="FBE3DF6BDA468F4C9343B176F9F05AB0"/>
  </w:style>
  <w:style w:type="paragraph" w:customStyle="1" w:styleId="F4D01CAABE04F94786217629B5AB038B">
    <w:name w:val="F4D01CAABE04F94786217629B5AB038B"/>
  </w:style>
  <w:style w:type="paragraph" w:customStyle="1" w:styleId="AE43538479601B4FB6BFC6CC6389619D">
    <w:name w:val="AE43538479601B4FB6BFC6CC6389619D"/>
  </w:style>
  <w:style w:type="paragraph" w:customStyle="1" w:styleId="20C987978795614BB81BE69B9D86FFF9">
    <w:name w:val="20C987978795614BB81BE69B9D86FFF9"/>
  </w:style>
  <w:style w:type="paragraph" w:customStyle="1" w:styleId="F61A6AA8A6628B45AB2A37619BFC7EB5">
    <w:name w:val="F61A6AA8A6628B45AB2A37619BFC7EB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E9F0D2835B17F6429589EE456C677B96">
    <w:name w:val="E9F0D2835B17F6429589EE456C677B96"/>
  </w:style>
  <w:style w:type="paragraph" w:customStyle="1" w:styleId="67AF2B87EE793740A6662C5F9D6944F7">
    <w:name w:val="67AF2B87EE793740A6662C5F9D6944F7"/>
  </w:style>
  <w:style w:type="paragraph" w:customStyle="1" w:styleId="15323A0012CDC7458C91285DD65D5298">
    <w:name w:val="15323A0012CDC7458C91285DD65D5298"/>
  </w:style>
  <w:style w:type="paragraph" w:customStyle="1" w:styleId="C226A08970ECB447B71A46F0E9FBB613">
    <w:name w:val="C226A08970ECB447B71A46F0E9FBB613"/>
  </w:style>
  <w:style w:type="paragraph" w:customStyle="1" w:styleId="E3F80D034D7C4843A0551FE455699623">
    <w:name w:val="E3F80D034D7C4843A0551FE455699623"/>
  </w:style>
  <w:style w:type="paragraph" w:customStyle="1" w:styleId="D0FA171E2EB92446843CA9FFB2C65EE3">
    <w:name w:val="D0FA171E2EB92446843CA9FFB2C65EE3"/>
  </w:style>
  <w:style w:type="paragraph" w:customStyle="1" w:styleId="E13EC0BEDA11DD469476E2E24FB55FEB">
    <w:name w:val="E13EC0BEDA11DD469476E2E24FB55FEB"/>
  </w:style>
  <w:style w:type="paragraph" w:customStyle="1" w:styleId="BE435ACEBDA25745B16EA095A0AC5CFA">
    <w:name w:val="BE435ACEBDA25745B16EA095A0AC5CFA"/>
  </w:style>
  <w:style w:type="paragraph" w:customStyle="1" w:styleId="970A15408E06C242900E210B3C6624B0">
    <w:name w:val="970A15408E06C242900E210B3C6624B0"/>
  </w:style>
  <w:style w:type="paragraph" w:customStyle="1" w:styleId="695CFE69010D9648A38B2D386E99EE40">
    <w:name w:val="695CFE69010D9648A38B2D386E99EE40"/>
  </w:style>
  <w:style w:type="paragraph" w:customStyle="1" w:styleId="F743854F94C46D4AA7E33C63CE7AEFE7">
    <w:name w:val="F743854F94C46D4AA7E33C63CE7AEFE7"/>
  </w:style>
  <w:style w:type="paragraph" w:customStyle="1" w:styleId="84F6486043340B4CA228E0B693347B5B">
    <w:name w:val="84F6486043340B4CA228E0B693347B5B"/>
  </w:style>
  <w:style w:type="paragraph" w:customStyle="1" w:styleId="DC03A97FB377B24EB75E9AD3DB34549B">
    <w:name w:val="DC03A97FB377B24EB75E9AD3DB34549B"/>
  </w:style>
  <w:style w:type="paragraph" w:customStyle="1" w:styleId="4FB1D7BE91C3FF49A674179EC4B992EF">
    <w:name w:val="4FB1D7BE91C3FF49A674179EC4B992EF"/>
  </w:style>
  <w:style w:type="paragraph" w:customStyle="1" w:styleId="D2994F05C9B255429A4481643AB20C6A">
    <w:name w:val="D2994F05C9B255429A4481643AB20C6A"/>
  </w:style>
  <w:style w:type="paragraph" w:customStyle="1" w:styleId="30C56A9338836446AE85ECEB79821192">
    <w:name w:val="30C56A9338836446AE85ECEB79821192"/>
  </w:style>
  <w:style w:type="paragraph" w:customStyle="1" w:styleId="EE30C86B17C692459AC6163F29343B60">
    <w:name w:val="EE30C86B17C692459AC6163F29343B60"/>
  </w:style>
  <w:style w:type="paragraph" w:customStyle="1" w:styleId="7D8D4A37CF849D439EC1D55F14BE94D6">
    <w:name w:val="7D8D4A37CF849D439EC1D55F14BE94D6"/>
  </w:style>
  <w:style w:type="paragraph" w:customStyle="1" w:styleId="2C8CF453D408604CBCD905D829DDF705">
    <w:name w:val="2C8CF453D408604CBCD905D829DDF705"/>
  </w:style>
  <w:style w:type="paragraph" w:customStyle="1" w:styleId="52DDCC90EF5C964B8884BE85228840F9">
    <w:name w:val="52DDCC90EF5C964B8884BE85228840F9"/>
  </w:style>
  <w:style w:type="paragraph" w:customStyle="1" w:styleId="DC228A080606244BBB84D10FB817E253">
    <w:name w:val="DC228A080606244BBB84D10FB817E253"/>
  </w:style>
  <w:style w:type="paragraph" w:customStyle="1" w:styleId="4E34984B2E70974F94B803C9F120A642">
    <w:name w:val="4E34984B2E70974F94B803C9F120A642"/>
  </w:style>
  <w:style w:type="paragraph" w:customStyle="1" w:styleId="E1AF414AEF45A24AAC933603BA8FF8D0">
    <w:name w:val="E1AF414AEF45A24AAC933603BA8FF8D0"/>
  </w:style>
  <w:style w:type="paragraph" w:customStyle="1" w:styleId="AE67EDD1AD3EA84488BA97396835B9BA">
    <w:name w:val="AE67EDD1AD3EA84488BA97396835B9BA"/>
  </w:style>
  <w:style w:type="paragraph" w:customStyle="1" w:styleId="9BFCD0A01C6A234699E835E3B63FCCCC">
    <w:name w:val="9BFCD0A01C6A234699E835E3B63FCCCC"/>
  </w:style>
  <w:style w:type="paragraph" w:customStyle="1" w:styleId="21EEFB3394EED148AF4B0B9D185951C2">
    <w:name w:val="21EEFB3394EED148AF4B0B9D185951C2"/>
  </w:style>
  <w:style w:type="paragraph" w:customStyle="1" w:styleId="0BD99AE420BF834795A5C259A900F725">
    <w:name w:val="0BD99AE420BF834795A5C259A900F725"/>
  </w:style>
  <w:style w:type="paragraph" w:customStyle="1" w:styleId="EC7D0C56FB90084C81262F02969BC2C2">
    <w:name w:val="EC7D0C56FB90084C81262F02969BC2C2"/>
  </w:style>
  <w:style w:type="paragraph" w:customStyle="1" w:styleId="B26F8D8BB5339D449B32723B717E4AB5">
    <w:name w:val="B26F8D8BB5339D449B32723B717E4AB5"/>
  </w:style>
  <w:style w:type="paragraph" w:customStyle="1" w:styleId="9F023DB43253EF429C6959664DAFFAA8">
    <w:name w:val="9F023DB43253EF429C6959664DAFFAA8"/>
  </w:style>
  <w:style w:type="paragraph" w:customStyle="1" w:styleId="AFB2F5096B7CFF47BA2923EB798FB6E2">
    <w:name w:val="AFB2F5096B7CFF47BA2923EB798FB6E2"/>
  </w:style>
  <w:style w:type="paragraph" w:customStyle="1" w:styleId="F40361A897A3BA469C2F8EFA75D76423">
    <w:name w:val="F40361A897A3BA469C2F8EFA75D76423"/>
  </w:style>
  <w:style w:type="paragraph" w:customStyle="1" w:styleId="F46FDCE37DD141418A92468EB8F64CBD">
    <w:name w:val="F46FDCE37DD141418A92468EB8F64CBD"/>
  </w:style>
  <w:style w:type="paragraph" w:customStyle="1" w:styleId="04939CCDFA8525418CC8517416136CDD">
    <w:name w:val="04939CCDFA8525418CC8517416136CDD"/>
  </w:style>
  <w:style w:type="paragraph" w:customStyle="1" w:styleId="59566475F191E644B9A7C7889966AEE1">
    <w:name w:val="59566475F191E644B9A7C7889966AEE1"/>
  </w:style>
  <w:style w:type="paragraph" w:customStyle="1" w:styleId="71A903E95A198542893DE24C73CFF41E">
    <w:name w:val="71A903E95A198542893DE24C73CFF41E"/>
  </w:style>
  <w:style w:type="paragraph" w:customStyle="1" w:styleId="3E2A3F7DF0EC9845B3C277065DD244E5">
    <w:name w:val="3E2A3F7DF0EC9845B3C277065DD244E5"/>
  </w:style>
  <w:style w:type="paragraph" w:customStyle="1" w:styleId="AA9DDAE79C844C41B6846AA21219A7ED">
    <w:name w:val="AA9DDAE79C844C41B6846AA21219A7ED"/>
  </w:style>
  <w:style w:type="paragraph" w:customStyle="1" w:styleId="CBB36482EC028A49B10A6A5D34B7579C">
    <w:name w:val="CBB36482EC028A49B10A6A5D34B7579C"/>
  </w:style>
  <w:style w:type="paragraph" w:customStyle="1" w:styleId="622FB651908CE74F90C0BBBA953FBA2C">
    <w:name w:val="622FB651908CE74F90C0BBBA953FBA2C"/>
  </w:style>
  <w:style w:type="paragraph" w:customStyle="1" w:styleId="473CE2268EADD94AAE68DAE726347576">
    <w:name w:val="473CE2268EADD94AAE68DAE726347576"/>
  </w:style>
  <w:style w:type="paragraph" w:customStyle="1" w:styleId="69C3F4F0CCD77944BA3323B9FAECCA62">
    <w:name w:val="69C3F4F0CCD77944BA3323B9FAECCA62"/>
  </w:style>
  <w:style w:type="paragraph" w:customStyle="1" w:styleId="042D98EEFCF49945BE5D1D39ABCE2B30">
    <w:name w:val="042D98EEFCF49945BE5D1D39ABCE2B30"/>
  </w:style>
  <w:style w:type="paragraph" w:customStyle="1" w:styleId="934F5AFC4CD1EF41976DCA6EAB0E3E8B">
    <w:name w:val="934F5AFC4CD1EF41976DCA6EAB0E3E8B"/>
  </w:style>
  <w:style w:type="paragraph" w:customStyle="1" w:styleId="4B3453C1187A614EB66B28A7612A4D46">
    <w:name w:val="4B3453C1187A614EB66B28A7612A4D46"/>
  </w:style>
  <w:style w:type="paragraph" w:customStyle="1" w:styleId="324CB5A2A742004989036EB7D2633942">
    <w:name w:val="324CB5A2A742004989036EB7D2633942"/>
  </w:style>
  <w:style w:type="paragraph" w:customStyle="1" w:styleId="516BD9D279A8E04D9CD6406083DE9D13">
    <w:name w:val="516BD9D279A8E04D9CD6406083DE9D13"/>
  </w:style>
  <w:style w:type="paragraph" w:customStyle="1" w:styleId="7D173CB32973A047BE914E4748BA5D3A">
    <w:name w:val="7D173CB32973A047BE914E4748BA5D3A"/>
  </w:style>
  <w:style w:type="paragraph" w:customStyle="1" w:styleId="1C3C2AB5A536B442B4121D863BADBBAA">
    <w:name w:val="1C3C2AB5A536B442B4121D863BADBBAA"/>
  </w:style>
  <w:style w:type="paragraph" w:customStyle="1" w:styleId="04670C13AA1F6A40B82708F55F7CE8A0">
    <w:name w:val="04670C13AA1F6A40B82708F55F7CE8A0"/>
  </w:style>
  <w:style w:type="paragraph" w:customStyle="1" w:styleId="895C75A8D8721243920ACDFC3739942C">
    <w:name w:val="895C75A8D8721243920ACDFC3739942C"/>
  </w:style>
  <w:style w:type="paragraph" w:customStyle="1" w:styleId="5536F798DFCFE14283EF8916729C15C6">
    <w:name w:val="5536F798DFCFE14283EF8916729C15C6"/>
  </w:style>
  <w:style w:type="paragraph" w:customStyle="1" w:styleId="A84407BBF2BCC843BF4B6D35BD869AE6">
    <w:name w:val="A84407BBF2BCC843BF4B6D35BD869AE6"/>
  </w:style>
  <w:style w:type="paragraph" w:customStyle="1" w:styleId="60DE13320D03014AAB51563F84084069">
    <w:name w:val="60DE13320D03014AAB51563F84084069"/>
  </w:style>
  <w:style w:type="paragraph" w:customStyle="1" w:styleId="59AE0BE88C8F374A82C9BE7D13B3481C">
    <w:name w:val="59AE0BE88C8F374A82C9BE7D13B3481C"/>
  </w:style>
  <w:style w:type="paragraph" w:customStyle="1" w:styleId="7A2DD9A7C592E54F983DFBB04587CDEF">
    <w:name w:val="7A2DD9A7C592E54F983DFBB04587CDEF"/>
  </w:style>
  <w:style w:type="paragraph" w:customStyle="1" w:styleId="83992FD6739CB541BA0AE9689AD861E1">
    <w:name w:val="83992FD6739CB541BA0AE9689AD861E1"/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paragraph" w:customStyle="1" w:styleId="562418B91581AB4C9D76185D6413A171">
    <w:name w:val="562418B91581AB4C9D76185D6413A171"/>
  </w:style>
  <w:style w:type="paragraph" w:customStyle="1" w:styleId="822F2D2939FAE94F8AA0CD34EE3BBBF4">
    <w:name w:val="822F2D2939FAE94F8AA0CD34EE3BBBF4"/>
  </w:style>
  <w:style w:type="paragraph" w:customStyle="1" w:styleId="2DFEED5E0F492B45B07FA6FD06D8ABFA">
    <w:name w:val="2DFEED5E0F492B45B07FA6FD06D8ABFA"/>
  </w:style>
  <w:style w:type="paragraph" w:customStyle="1" w:styleId="6D5A057C7288F745B6BCF4E5755BC04D">
    <w:name w:val="6D5A057C7288F745B6BCF4E5755BC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CCD8342-A03A-6940-B56E-D6C14DC9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76</TotalTime>
  <Pages>2</Pages>
  <Words>143</Words>
  <Characters>819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MO Racin’</vt:lpstr>
      <vt:lpstr/>
      <vt:lpstr>MO Racin’</vt:lpstr>
      <vt:lpstr>[Heading 1]</vt:lpstr>
      <vt:lpstr>    [Heading 2]1</vt:lpstr>
      <vt:lpstr>        [Heading 3].</vt:lpstr>
      <vt:lpstr>References</vt:lpstr>
      <vt:lpstr>Footnotes</vt:lpstr>
      <vt:lpstr>Tables</vt:lpstr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2020-03-05T20:02:00Z</dcterms:created>
  <dcterms:modified xsi:type="dcterms:W3CDTF">2020-03-05T21:27:00Z</dcterms:modified>
</cp:coreProperties>
</file>